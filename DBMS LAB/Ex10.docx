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A6" w:rsidRPr="00817B1F" w:rsidRDefault="001263A6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Ex.No.:10A</w:t>
      </w:r>
    </w:p>
    <w:p w:rsidR="001263A6" w:rsidRPr="00817B1F" w:rsidRDefault="001263A6" w:rsidP="006C518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TRIGERS BEFORE INSERT OR UPDATE</w:t>
      </w:r>
    </w:p>
    <w:p w:rsidR="001263A6" w:rsidRPr="00817B1F" w:rsidRDefault="001263A6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1263A6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SQL&gt; create table customers(id number,name varchar2(20),age number,address varchar2(20),salary number);</w:t>
      </w: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Table created.</w:t>
      </w: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SQL&gt; select * from customers;</w:t>
      </w: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ID </w:t>
      </w:r>
      <w:r>
        <w:rPr>
          <w:rFonts w:ascii="Courier New" w:hAnsi="Courier New" w:cs="Courier New"/>
          <w:sz w:val="24"/>
          <w:szCs w:val="24"/>
        </w:rPr>
        <w:tab/>
        <w:t xml:space="preserve">NAME            </w:t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 xml:space="preserve">AGE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>ADDRESS         SALARY</w:t>
      </w: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---------- ---- ---------- -------------------- ----------</w:t>
      </w: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</w:rPr>
        <w:tab/>
        <w:t xml:space="preserve">AAA                </w:t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 xml:space="preserve">32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>Chennai            2000</w:t>
      </w:r>
    </w:p>
    <w:p w:rsidR="001263A6" w:rsidRPr="00AE55CB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ab/>
        <w:t xml:space="preserve">BBB                 </w:t>
      </w:r>
      <w:r w:rsidRPr="00AE55CB">
        <w:rPr>
          <w:rFonts w:ascii="Courier New" w:hAnsi="Courier New" w:cs="Courier New"/>
          <w:sz w:val="24"/>
          <w:szCs w:val="24"/>
        </w:rPr>
        <w:t xml:space="preserve">34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AE55CB">
            <w:rPr>
              <w:rFonts w:ascii="Courier New" w:hAnsi="Courier New" w:cs="Courier New"/>
              <w:sz w:val="24"/>
              <w:szCs w:val="24"/>
            </w:rPr>
            <w:t>Vellore</w:t>
          </w:r>
        </w:smartTag>
      </w:smartTag>
      <w:r w:rsidRPr="00AE55CB">
        <w:rPr>
          <w:rFonts w:ascii="Courier New" w:hAnsi="Courier New" w:cs="Courier New"/>
          <w:sz w:val="24"/>
          <w:szCs w:val="24"/>
        </w:rPr>
        <w:t xml:space="preserve">           15000</w:t>
      </w:r>
    </w:p>
    <w:p w:rsidR="001263A6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80191C" w:rsidRDefault="001263A6" w:rsidP="00AE55C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0191C">
        <w:rPr>
          <w:rFonts w:ascii="Courier New" w:hAnsi="Courier New" w:cs="Courier New"/>
          <w:b/>
          <w:sz w:val="24"/>
          <w:szCs w:val="24"/>
        </w:rPr>
        <w:t>PROGRAM:-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 xml:space="preserve">CREATE OR REPLACE TRIGGER </w:t>
      </w:r>
      <w:r>
        <w:rPr>
          <w:rFonts w:ascii="Courier New" w:hAnsi="Courier New" w:cs="Courier New"/>
          <w:sz w:val="24"/>
          <w:szCs w:val="24"/>
        </w:rPr>
        <w:t>before</w:t>
      </w:r>
      <w:r w:rsidRPr="00426237">
        <w:rPr>
          <w:rFonts w:ascii="Courier New" w:hAnsi="Courier New" w:cs="Courier New"/>
          <w:sz w:val="24"/>
          <w:szCs w:val="24"/>
        </w:rPr>
        <w:t>_insert</w:t>
      </w:r>
      <w:r>
        <w:rPr>
          <w:rFonts w:ascii="Courier New" w:hAnsi="Courier New" w:cs="Courier New"/>
          <w:sz w:val="24"/>
          <w:szCs w:val="24"/>
        </w:rPr>
        <w:t>_update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BEFORE INSERT OR UPDATE ON customers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FOR EACH ROW WHEN (NEW.ID &gt; 0)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DECLARE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 xml:space="preserve">   sal_diff number;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BEGIN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 xml:space="preserve">   sal_diff := :NEW.salary  - :OLD.salary;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 xml:space="preserve">   dbms_output.put_line('Old salary: ' || :OLD.salary);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 xml:space="preserve">   dbms_output.put_line('New salary: ' || :NEW.salary);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 xml:space="preserve">   dbms_output.put_line('Salary difference: ' || sal_diff);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END;</w:t>
      </w:r>
    </w:p>
    <w:p w:rsidR="001263A6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/</w:t>
      </w:r>
    </w:p>
    <w:p w:rsidR="001263A6" w:rsidRDefault="001263A6" w:rsidP="00AE55CB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80191C" w:rsidRDefault="001263A6" w:rsidP="00AE55C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0191C">
        <w:rPr>
          <w:rFonts w:ascii="Courier New" w:hAnsi="Courier New" w:cs="Courier New"/>
          <w:b/>
          <w:sz w:val="24"/>
          <w:szCs w:val="24"/>
        </w:rPr>
        <w:t>OUTPUT:-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SQL&gt; @trib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Trigger created.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SQL&gt; insert into customers values(</w:t>
      </w:r>
      <w:r>
        <w:rPr>
          <w:rFonts w:ascii="Courier New" w:hAnsi="Courier New" w:cs="Courier New"/>
          <w:sz w:val="24"/>
          <w:szCs w:val="24"/>
        </w:rPr>
        <w:t>3</w:t>
      </w:r>
      <w:r w:rsidRPr="0080191C">
        <w:rPr>
          <w:rFonts w:ascii="Courier New" w:hAnsi="Courier New" w:cs="Courier New"/>
          <w:sz w:val="24"/>
          <w:szCs w:val="24"/>
        </w:rPr>
        <w:t>,'</w:t>
      </w:r>
      <w:r>
        <w:rPr>
          <w:rFonts w:ascii="Courier New" w:hAnsi="Courier New" w:cs="Courier New"/>
          <w:sz w:val="24"/>
          <w:szCs w:val="24"/>
        </w:rPr>
        <w:t>CCC</w:t>
      </w:r>
      <w:r w:rsidRPr="0080191C">
        <w:rPr>
          <w:rFonts w:ascii="Courier New" w:hAnsi="Courier New" w:cs="Courier New"/>
          <w:sz w:val="24"/>
          <w:szCs w:val="24"/>
        </w:rPr>
        <w:t>',30,'Chennai',5000);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Old salary: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New salary: 5000</w:t>
      </w:r>
    </w:p>
    <w:p w:rsidR="001263A6" w:rsidRPr="0080191C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Salary difference:</w:t>
      </w:r>
    </w:p>
    <w:p w:rsidR="001263A6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  <w:r w:rsidRPr="0080191C">
        <w:rPr>
          <w:rFonts w:ascii="Courier New" w:hAnsi="Courier New" w:cs="Courier New"/>
          <w:sz w:val="24"/>
          <w:szCs w:val="24"/>
        </w:rPr>
        <w:t>1 row created.</w:t>
      </w:r>
    </w:p>
    <w:p w:rsidR="001263A6" w:rsidRDefault="001263A6" w:rsidP="0080191C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132EA1" w:rsidRDefault="001263A6" w:rsidP="00132EA1">
      <w:pPr>
        <w:spacing w:after="0"/>
        <w:rPr>
          <w:rFonts w:ascii="Courier New" w:hAnsi="Courier New" w:cs="Courier New"/>
          <w:sz w:val="24"/>
          <w:szCs w:val="24"/>
        </w:rPr>
      </w:pPr>
      <w:r w:rsidRPr="00132EA1">
        <w:rPr>
          <w:rFonts w:ascii="Courier New" w:hAnsi="Courier New" w:cs="Courier New"/>
          <w:sz w:val="24"/>
          <w:szCs w:val="24"/>
        </w:rPr>
        <w:t>SQL&gt; update customers set salary=7000 where id=</w:t>
      </w:r>
      <w:r>
        <w:rPr>
          <w:rFonts w:ascii="Courier New" w:hAnsi="Courier New" w:cs="Courier New"/>
          <w:sz w:val="24"/>
          <w:szCs w:val="24"/>
        </w:rPr>
        <w:t>3</w:t>
      </w:r>
      <w:r w:rsidRPr="00132EA1">
        <w:rPr>
          <w:rFonts w:ascii="Courier New" w:hAnsi="Courier New" w:cs="Courier New"/>
          <w:sz w:val="24"/>
          <w:szCs w:val="24"/>
        </w:rPr>
        <w:t>;</w:t>
      </w:r>
    </w:p>
    <w:p w:rsidR="001263A6" w:rsidRPr="00132EA1" w:rsidRDefault="001263A6" w:rsidP="00132EA1">
      <w:pPr>
        <w:spacing w:after="0"/>
        <w:rPr>
          <w:rFonts w:ascii="Courier New" w:hAnsi="Courier New" w:cs="Courier New"/>
          <w:sz w:val="24"/>
          <w:szCs w:val="24"/>
        </w:rPr>
      </w:pPr>
      <w:r w:rsidRPr="00132EA1">
        <w:rPr>
          <w:rFonts w:ascii="Courier New" w:hAnsi="Courier New" w:cs="Courier New"/>
          <w:sz w:val="24"/>
          <w:szCs w:val="24"/>
        </w:rPr>
        <w:t>Old salary: 5000</w:t>
      </w:r>
    </w:p>
    <w:p w:rsidR="001263A6" w:rsidRPr="00132EA1" w:rsidRDefault="001263A6" w:rsidP="00132EA1">
      <w:pPr>
        <w:spacing w:after="0"/>
        <w:rPr>
          <w:rFonts w:ascii="Courier New" w:hAnsi="Courier New" w:cs="Courier New"/>
          <w:sz w:val="24"/>
          <w:szCs w:val="24"/>
        </w:rPr>
      </w:pPr>
      <w:r w:rsidRPr="00132EA1">
        <w:rPr>
          <w:rFonts w:ascii="Courier New" w:hAnsi="Courier New" w:cs="Courier New"/>
          <w:sz w:val="24"/>
          <w:szCs w:val="24"/>
        </w:rPr>
        <w:t>New salary: 7000</w:t>
      </w:r>
    </w:p>
    <w:p w:rsidR="001263A6" w:rsidRPr="00132EA1" w:rsidRDefault="001263A6" w:rsidP="00132EA1">
      <w:pPr>
        <w:spacing w:after="0"/>
        <w:rPr>
          <w:rFonts w:ascii="Courier New" w:hAnsi="Courier New" w:cs="Courier New"/>
          <w:sz w:val="24"/>
          <w:szCs w:val="24"/>
        </w:rPr>
      </w:pPr>
      <w:r w:rsidRPr="00132EA1">
        <w:rPr>
          <w:rFonts w:ascii="Courier New" w:hAnsi="Courier New" w:cs="Courier New"/>
          <w:sz w:val="24"/>
          <w:szCs w:val="24"/>
        </w:rPr>
        <w:t>Salary difference: 2000</w:t>
      </w:r>
    </w:p>
    <w:p w:rsidR="001263A6" w:rsidRDefault="001263A6" w:rsidP="00132EA1">
      <w:pPr>
        <w:spacing w:after="0"/>
        <w:rPr>
          <w:rFonts w:ascii="Courier New" w:hAnsi="Courier New" w:cs="Courier New"/>
          <w:sz w:val="24"/>
          <w:szCs w:val="24"/>
        </w:rPr>
      </w:pPr>
      <w:r w:rsidRPr="00132EA1">
        <w:rPr>
          <w:rFonts w:ascii="Courier New" w:hAnsi="Courier New" w:cs="Courier New"/>
          <w:sz w:val="24"/>
          <w:szCs w:val="24"/>
        </w:rPr>
        <w:t>1 row updated.</w:t>
      </w:r>
    </w:p>
    <w:p w:rsidR="001263A6" w:rsidRPr="00817B1F" w:rsidRDefault="001263A6" w:rsidP="00C50CBB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Ex.No.:10B</w:t>
      </w:r>
    </w:p>
    <w:p w:rsidR="001263A6" w:rsidRPr="00817B1F" w:rsidRDefault="001263A6" w:rsidP="00C50CBB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TRIGERS BEFORE DELETE</w:t>
      </w:r>
    </w:p>
    <w:p w:rsidR="001263A6" w:rsidRPr="00817B1F" w:rsidRDefault="001263A6" w:rsidP="00C50CB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1263A6" w:rsidRPr="00A9548E" w:rsidRDefault="001263A6" w:rsidP="00132EA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263A6" w:rsidRPr="00A9548E" w:rsidRDefault="001263A6" w:rsidP="00132EA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9548E">
        <w:rPr>
          <w:rFonts w:ascii="Courier New" w:hAnsi="Courier New" w:cs="Courier New"/>
          <w:b/>
          <w:sz w:val="24"/>
          <w:szCs w:val="24"/>
        </w:rPr>
        <w:t>PROGRAM:-</w:t>
      </w:r>
    </w:p>
    <w:p w:rsidR="001263A6" w:rsidRPr="00622918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 xml:space="preserve">CREATE OR REPLACE TRIGGER </w:t>
      </w:r>
      <w:r>
        <w:rPr>
          <w:rFonts w:ascii="Courier New" w:hAnsi="Courier New" w:cs="Courier New"/>
          <w:sz w:val="24"/>
          <w:szCs w:val="24"/>
        </w:rPr>
        <w:t>before_delete</w:t>
      </w:r>
    </w:p>
    <w:p w:rsidR="001263A6" w:rsidRPr="00622918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>BEFORE DELETE ON customers</w:t>
      </w:r>
    </w:p>
    <w:p w:rsidR="001263A6" w:rsidRPr="00622918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>FOR EACH ROW</w:t>
      </w:r>
    </w:p>
    <w:p w:rsidR="001263A6" w:rsidRPr="00622918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>BEGIN</w:t>
      </w:r>
    </w:p>
    <w:p w:rsidR="001263A6" w:rsidRPr="00622918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 xml:space="preserve">   IF( :OLD.ID = 3) THEN</w:t>
      </w:r>
    </w:p>
    <w:p w:rsidR="001263A6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 xml:space="preserve">   </w:t>
      </w:r>
      <w:r w:rsidRPr="00622918">
        <w:rPr>
          <w:rFonts w:ascii="Courier New" w:hAnsi="Courier New" w:cs="Courier New"/>
          <w:sz w:val="24"/>
          <w:szCs w:val="24"/>
        </w:rPr>
        <w:tab/>
        <w:t>RAISE_APPLICATION_ERROR( -20001,</w:t>
      </w:r>
      <w:r>
        <w:rPr>
          <w:rFonts w:ascii="Courier New" w:hAnsi="Courier New" w:cs="Courier New"/>
          <w:sz w:val="24"/>
          <w:szCs w:val="24"/>
        </w:rPr>
        <w:t xml:space="preserve"> 'Query has attempted to </w:t>
      </w:r>
    </w:p>
    <w:p w:rsidR="001263A6" w:rsidRPr="00622918" w:rsidRDefault="001263A6" w:rsidP="0062291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</w:t>
      </w:r>
      <w:r w:rsidRPr="00622918">
        <w:rPr>
          <w:rFonts w:ascii="Courier New" w:hAnsi="Courier New" w:cs="Courier New"/>
          <w:sz w:val="24"/>
          <w:szCs w:val="24"/>
        </w:rPr>
        <w:t xml:space="preserve">!' );                    </w:t>
      </w:r>
    </w:p>
    <w:p w:rsidR="001263A6" w:rsidRPr="00622918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 xml:space="preserve">   END IF;</w:t>
      </w:r>
    </w:p>
    <w:p w:rsidR="001263A6" w:rsidRPr="00622918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 w:rsidRPr="00622918">
        <w:rPr>
          <w:rFonts w:ascii="Courier New" w:hAnsi="Courier New" w:cs="Courier New"/>
          <w:sz w:val="24"/>
          <w:szCs w:val="24"/>
        </w:rPr>
        <w:t>END;</w:t>
      </w:r>
    </w:p>
    <w:p w:rsidR="001263A6" w:rsidRDefault="001263A6" w:rsidP="006229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</w:t>
      </w:r>
    </w:p>
    <w:p w:rsidR="001263A6" w:rsidRDefault="001263A6" w:rsidP="00132EA1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A9548E" w:rsidRDefault="001263A6" w:rsidP="00132EA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263A6" w:rsidRDefault="001263A6" w:rsidP="00132EA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9548E">
        <w:rPr>
          <w:rFonts w:ascii="Courier New" w:hAnsi="Courier New" w:cs="Courier New"/>
          <w:b/>
          <w:sz w:val="24"/>
          <w:szCs w:val="24"/>
        </w:rPr>
        <w:t>OUTPUT:-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SQL&gt; @tridel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Trigger created.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AE55CB" w:rsidRDefault="001263A6" w:rsidP="006E2050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SQL&gt; select * from customers;</w:t>
      </w:r>
    </w:p>
    <w:p w:rsidR="001263A6" w:rsidRPr="00AE55CB" w:rsidRDefault="001263A6" w:rsidP="006E205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ID </w:t>
      </w:r>
      <w:r>
        <w:rPr>
          <w:rFonts w:ascii="Courier New" w:hAnsi="Courier New" w:cs="Courier New"/>
          <w:sz w:val="24"/>
          <w:szCs w:val="24"/>
        </w:rPr>
        <w:tab/>
        <w:t xml:space="preserve">NAME            </w:t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 xml:space="preserve">AGE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>ADDRESS         SALARY</w:t>
      </w:r>
    </w:p>
    <w:p w:rsidR="001263A6" w:rsidRPr="00AE55CB" w:rsidRDefault="001263A6" w:rsidP="006E2050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---------- ---- ---------- -------------------- ----------</w:t>
      </w:r>
    </w:p>
    <w:p w:rsidR="001263A6" w:rsidRPr="00AE55CB" w:rsidRDefault="001263A6" w:rsidP="006E2050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</w:rPr>
        <w:tab/>
        <w:t xml:space="preserve">AAA                </w:t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 xml:space="preserve">32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>Chennai            2000</w:t>
      </w:r>
    </w:p>
    <w:p w:rsidR="001263A6" w:rsidRPr="00AE55CB" w:rsidRDefault="001263A6" w:rsidP="006E2050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ab/>
        <w:t xml:space="preserve">BBB                 </w:t>
      </w:r>
      <w:r w:rsidRPr="00AE55CB">
        <w:rPr>
          <w:rFonts w:ascii="Courier New" w:hAnsi="Courier New" w:cs="Courier New"/>
          <w:sz w:val="24"/>
          <w:szCs w:val="24"/>
        </w:rPr>
        <w:t xml:space="preserve">34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AE55CB">
            <w:rPr>
              <w:rFonts w:ascii="Courier New" w:hAnsi="Courier New" w:cs="Courier New"/>
              <w:sz w:val="24"/>
              <w:szCs w:val="24"/>
            </w:rPr>
            <w:t>Vellore</w:t>
          </w:r>
        </w:smartTag>
      </w:smartTag>
      <w:r w:rsidRPr="00AE55CB">
        <w:rPr>
          <w:rFonts w:ascii="Courier New" w:hAnsi="Courier New" w:cs="Courier New"/>
          <w:sz w:val="24"/>
          <w:szCs w:val="24"/>
        </w:rPr>
        <w:t xml:space="preserve">           15000</w:t>
      </w: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ab/>
        <w:t>CCC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0191C">
        <w:rPr>
          <w:rFonts w:ascii="Courier New" w:hAnsi="Courier New" w:cs="Courier New"/>
          <w:sz w:val="24"/>
          <w:szCs w:val="24"/>
        </w:rPr>
        <w:t>30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0191C">
        <w:rPr>
          <w:rFonts w:ascii="Courier New" w:hAnsi="Courier New" w:cs="Courier New"/>
          <w:sz w:val="24"/>
          <w:szCs w:val="24"/>
        </w:rPr>
        <w:t>Chennai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7</w:t>
      </w:r>
      <w:r w:rsidRPr="0080191C">
        <w:rPr>
          <w:rFonts w:ascii="Courier New" w:hAnsi="Courier New" w:cs="Courier New"/>
          <w:sz w:val="24"/>
          <w:szCs w:val="24"/>
        </w:rPr>
        <w:t>000</w:t>
      </w: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SQL&gt; delete from customers where id=3;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delete from customers where id=3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 xml:space="preserve">            *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ERROR at line 1: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ORA-20001: Query has attempted to delete!</w:t>
      </w:r>
    </w:p>
    <w:p w:rsidR="001263A6" w:rsidRPr="006F3B45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ORA-06512: at "SCOTT.DISPLAY_SALARY_CHANGES", line 3</w:t>
      </w: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  <w:r w:rsidRPr="006F3B45">
        <w:rPr>
          <w:rFonts w:ascii="Courier New" w:hAnsi="Courier New" w:cs="Courier New"/>
          <w:sz w:val="24"/>
          <w:szCs w:val="24"/>
        </w:rPr>
        <w:t>ORA-04088: error during execution of trigger 'SCOTT.DISPLAY_SALARY_CHANGES'</w:t>
      </w: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A9548E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817B1F" w:rsidRDefault="001263A6" w:rsidP="002F37B7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Ex.No.:10C</w:t>
      </w:r>
    </w:p>
    <w:p w:rsidR="001263A6" w:rsidRPr="00817B1F" w:rsidRDefault="001263A6" w:rsidP="002F37B7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TRIGERS AFTER INSERT OR UPDATE</w:t>
      </w:r>
    </w:p>
    <w:p w:rsidR="001263A6" w:rsidRPr="00817B1F" w:rsidRDefault="001263A6" w:rsidP="002F37B7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1263A6" w:rsidRDefault="001263A6" w:rsidP="001A7D92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AE55CB" w:rsidRDefault="001263A6" w:rsidP="001A7D92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SQL&gt; create table customers</w:t>
      </w:r>
      <w:r>
        <w:rPr>
          <w:rFonts w:ascii="Courier New" w:hAnsi="Courier New" w:cs="Courier New"/>
          <w:sz w:val="24"/>
          <w:szCs w:val="24"/>
        </w:rPr>
        <w:t>_backup</w:t>
      </w:r>
      <w:r w:rsidRPr="00AE55CB">
        <w:rPr>
          <w:rFonts w:ascii="Courier New" w:hAnsi="Courier New" w:cs="Courier New"/>
          <w:sz w:val="24"/>
          <w:szCs w:val="24"/>
        </w:rPr>
        <w:t>(id number,name varchar2(20),age number,address varchar2(20),salary number);</w:t>
      </w:r>
    </w:p>
    <w:p w:rsidR="001263A6" w:rsidRPr="00AE55CB" w:rsidRDefault="001263A6" w:rsidP="001A7D92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Default="001263A6" w:rsidP="001A7D92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Table created.</w:t>
      </w:r>
    </w:p>
    <w:p w:rsidR="001263A6" w:rsidRDefault="001263A6" w:rsidP="001A7D92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SQL&gt; select * from customers;</w:t>
      </w: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ID </w:t>
      </w:r>
      <w:r>
        <w:rPr>
          <w:rFonts w:ascii="Courier New" w:hAnsi="Courier New" w:cs="Courier New"/>
          <w:sz w:val="24"/>
          <w:szCs w:val="24"/>
        </w:rPr>
        <w:tab/>
        <w:t xml:space="preserve">NAME            </w:t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 xml:space="preserve">AGE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>ADDRESS         SALARY</w:t>
      </w: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---------- ---- ---------- -------------------- ----------</w:t>
      </w: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</w:rPr>
        <w:tab/>
        <w:t xml:space="preserve">AAA                </w:t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 xml:space="preserve">32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>Chennai            2000</w:t>
      </w: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ab/>
        <w:t xml:space="preserve">BBB                 </w:t>
      </w:r>
      <w:r w:rsidRPr="00AE55CB">
        <w:rPr>
          <w:rFonts w:ascii="Courier New" w:hAnsi="Courier New" w:cs="Courier New"/>
          <w:sz w:val="24"/>
          <w:szCs w:val="24"/>
        </w:rPr>
        <w:t xml:space="preserve">34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AE55CB">
            <w:rPr>
              <w:rFonts w:ascii="Courier New" w:hAnsi="Courier New" w:cs="Courier New"/>
              <w:sz w:val="24"/>
              <w:szCs w:val="24"/>
            </w:rPr>
            <w:t>Vellore</w:t>
          </w:r>
        </w:smartTag>
      </w:smartTag>
      <w:r w:rsidRPr="00AE55CB">
        <w:rPr>
          <w:rFonts w:ascii="Courier New" w:hAnsi="Courier New" w:cs="Courier New"/>
          <w:sz w:val="24"/>
          <w:szCs w:val="24"/>
        </w:rPr>
        <w:t xml:space="preserve">           15000</w:t>
      </w:r>
    </w:p>
    <w:p w:rsidR="001263A6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ab/>
        <w:t>CCC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0191C">
        <w:rPr>
          <w:rFonts w:ascii="Courier New" w:hAnsi="Courier New" w:cs="Courier New"/>
          <w:sz w:val="24"/>
          <w:szCs w:val="24"/>
        </w:rPr>
        <w:t>30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0191C">
        <w:rPr>
          <w:rFonts w:ascii="Courier New" w:hAnsi="Courier New" w:cs="Courier New"/>
          <w:sz w:val="24"/>
          <w:szCs w:val="24"/>
        </w:rPr>
        <w:t>Chennai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7</w:t>
      </w:r>
      <w:r w:rsidRPr="0080191C">
        <w:rPr>
          <w:rFonts w:ascii="Courier New" w:hAnsi="Courier New" w:cs="Courier New"/>
          <w:sz w:val="24"/>
          <w:szCs w:val="24"/>
        </w:rPr>
        <w:t>000</w:t>
      </w:r>
    </w:p>
    <w:p w:rsidR="001263A6" w:rsidRDefault="001263A6" w:rsidP="001A7D92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27772B" w:rsidRDefault="001263A6" w:rsidP="00A9548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263A6" w:rsidRPr="0027772B" w:rsidRDefault="001263A6" w:rsidP="00A9548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772B">
        <w:rPr>
          <w:rFonts w:ascii="Courier New" w:hAnsi="Courier New" w:cs="Courier New"/>
          <w:b/>
          <w:sz w:val="24"/>
          <w:szCs w:val="24"/>
        </w:rPr>
        <w:t>PROGRAM:-</w:t>
      </w:r>
    </w:p>
    <w:p w:rsidR="001263A6" w:rsidRPr="00426237" w:rsidRDefault="001263A6" w:rsidP="00426237">
      <w:pPr>
        <w:spacing w:after="0"/>
        <w:rPr>
          <w:rFonts w:ascii="Courier New" w:hAnsi="Courier New" w:cs="Courier New"/>
          <w:sz w:val="24"/>
          <w:szCs w:val="24"/>
        </w:rPr>
      </w:pPr>
      <w:r w:rsidRPr="00426237">
        <w:rPr>
          <w:rFonts w:ascii="Courier New" w:hAnsi="Courier New" w:cs="Courier New"/>
          <w:sz w:val="24"/>
          <w:szCs w:val="24"/>
        </w:rPr>
        <w:t>CREATE or REPLACE TRIGGER after_insert</w:t>
      </w:r>
    </w:p>
    <w:p w:rsidR="001263A6" w:rsidRPr="00426237" w:rsidRDefault="001263A6" w:rsidP="00426237">
      <w:pPr>
        <w:spacing w:after="0"/>
        <w:rPr>
          <w:rFonts w:ascii="Courier New" w:hAnsi="Courier New" w:cs="Courier New"/>
          <w:sz w:val="24"/>
          <w:szCs w:val="24"/>
        </w:rPr>
      </w:pPr>
      <w:r w:rsidRPr="00426237">
        <w:rPr>
          <w:rFonts w:ascii="Courier New" w:hAnsi="Courier New" w:cs="Courier New"/>
          <w:sz w:val="24"/>
          <w:szCs w:val="24"/>
        </w:rPr>
        <w:t>AFTER INSERT</w:t>
      </w:r>
      <w:r w:rsidRPr="00A73135">
        <w:rPr>
          <w:rFonts w:ascii="Courier New" w:hAnsi="Courier New" w:cs="Courier New"/>
          <w:sz w:val="24"/>
          <w:szCs w:val="24"/>
        </w:rPr>
        <w:t xml:space="preserve"> </w:t>
      </w:r>
      <w:r w:rsidRPr="0080191C">
        <w:rPr>
          <w:rFonts w:ascii="Courier New" w:hAnsi="Courier New" w:cs="Courier New"/>
          <w:sz w:val="24"/>
          <w:szCs w:val="24"/>
        </w:rPr>
        <w:t>OR UPDATE</w:t>
      </w:r>
      <w:r w:rsidRPr="00426237">
        <w:rPr>
          <w:rFonts w:ascii="Courier New" w:hAnsi="Courier New" w:cs="Courier New"/>
          <w:sz w:val="24"/>
          <w:szCs w:val="24"/>
        </w:rPr>
        <w:t xml:space="preserve"> ON customers</w:t>
      </w:r>
    </w:p>
    <w:p w:rsidR="001263A6" w:rsidRPr="00426237" w:rsidRDefault="001263A6" w:rsidP="00426237">
      <w:pPr>
        <w:spacing w:after="0"/>
        <w:rPr>
          <w:rFonts w:ascii="Courier New" w:hAnsi="Courier New" w:cs="Courier New"/>
          <w:sz w:val="24"/>
          <w:szCs w:val="24"/>
        </w:rPr>
      </w:pPr>
      <w:r w:rsidRPr="00426237">
        <w:rPr>
          <w:rFonts w:ascii="Courier New" w:hAnsi="Courier New" w:cs="Courier New"/>
          <w:sz w:val="24"/>
          <w:szCs w:val="24"/>
        </w:rPr>
        <w:t>FOR EACH ROW</w:t>
      </w:r>
    </w:p>
    <w:p w:rsidR="001263A6" w:rsidRPr="00426237" w:rsidRDefault="001263A6" w:rsidP="00426237">
      <w:pPr>
        <w:spacing w:after="0"/>
        <w:rPr>
          <w:rFonts w:ascii="Courier New" w:hAnsi="Courier New" w:cs="Courier New"/>
          <w:sz w:val="24"/>
          <w:szCs w:val="24"/>
        </w:rPr>
      </w:pPr>
      <w:r w:rsidRPr="00426237">
        <w:rPr>
          <w:rFonts w:ascii="Courier New" w:hAnsi="Courier New" w:cs="Courier New"/>
          <w:sz w:val="24"/>
          <w:szCs w:val="24"/>
        </w:rPr>
        <w:t>BEGIN</w:t>
      </w:r>
    </w:p>
    <w:p w:rsidR="001263A6" w:rsidRDefault="001263A6" w:rsidP="00426237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426237">
        <w:rPr>
          <w:rFonts w:ascii="Courier New" w:hAnsi="Courier New" w:cs="Courier New"/>
          <w:sz w:val="24"/>
          <w:szCs w:val="24"/>
        </w:rPr>
        <w:t xml:space="preserve">insert into customers_backup values </w:t>
      </w:r>
    </w:p>
    <w:p w:rsidR="001263A6" w:rsidRPr="00426237" w:rsidRDefault="001263A6" w:rsidP="00426237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426237">
        <w:rPr>
          <w:rFonts w:ascii="Courier New" w:hAnsi="Courier New" w:cs="Courier New"/>
          <w:sz w:val="24"/>
          <w:szCs w:val="24"/>
        </w:rPr>
        <w:t>(:new.id,:new.name,:new.age,:new.address,:new.salary);</w:t>
      </w:r>
    </w:p>
    <w:p w:rsidR="001263A6" w:rsidRDefault="001263A6" w:rsidP="00426237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426237">
        <w:rPr>
          <w:rFonts w:ascii="Courier New" w:hAnsi="Courier New" w:cs="Courier New"/>
          <w:sz w:val="24"/>
          <w:szCs w:val="24"/>
        </w:rPr>
        <w:t xml:space="preserve">DBMS_OUTPUT.PUT_LINE('Record successfully inserted into </w:t>
      </w:r>
    </w:p>
    <w:p w:rsidR="001263A6" w:rsidRPr="00426237" w:rsidRDefault="001263A6" w:rsidP="00426237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426237">
        <w:rPr>
          <w:rFonts w:ascii="Courier New" w:hAnsi="Courier New" w:cs="Courier New"/>
          <w:sz w:val="24"/>
          <w:szCs w:val="24"/>
        </w:rPr>
        <w:t>customers_backup table');</w:t>
      </w:r>
    </w:p>
    <w:p w:rsidR="001263A6" w:rsidRDefault="001263A6" w:rsidP="00426237">
      <w:pPr>
        <w:spacing w:after="0"/>
        <w:rPr>
          <w:rFonts w:ascii="Courier New" w:hAnsi="Courier New" w:cs="Courier New"/>
          <w:sz w:val="24"/>
          <w:szCs w:val="24"/>
        </w:rPr>
      </w:pPr>
      <w:r w:rsidRPr="00426237">
        <w:rPr>
          <w:rFonts w:ascii="Courier New" w:hAnsi="Courier New" w:cs="Courier New"/>
          <w:sz w:val="24"/>
          <w:szCs w:val="24"/>
        </w:rPr>
        <w:t>END;</w:t>
      </w:r>
    </w:p>
    <w:p w:rsidR="001263A6" w:rsidRDefault="001263A6" w:rsidP="0042623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</w:t>
      </w:r>
    </w:p>
    <w:p w:rsidR="001263A6" w:rsidRPr="00426237" w:rsidRDefault="001263A6" w:rsidP="00426237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27772B" w:rsidRDefault="001263A6" w:rsidP="00A9548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772B">
        <w:rPr>
          <w:rFonts w:ascii="Courier New" w:hAnsi="Courier New" w:cs="Courier New"/>
          <w:b/>
          <w:sz w:val="24"/>
          <w:szCs w:val="24"/>
        </w:rPr>
        <w:t>OUTPUT:-</w:t>
      </w:r>
    </w:p>
    <w:p w:rsidR="001263A6" w:rsidRPr="0027772B" w:rsidRDefault="001263A6" w:rsidP="0027772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SQL&gt; @tria</w:t>
      </w:r>
    </w:p>
    <w:p w:rsidR="001263A6" w:rsidRPr="0027772B" w:rsidRDefault="001263A6" w:rsidP="0027772B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27772B" w:rsidRDefault="001263A6" w:rsidP="0027772B">
      <w:pPr>
        <w:spacing w:after="0"/>
        <w:rPr>
          <w:rFonts w:ascii="Courier New" w:hAnsi="Courier New" w:cs="Courier New"/>
          <w:sz w:val="24"/>
          <w:szCs w:val="24"/>
        </w:rPr>
      </w:pPr>
      <w:r w:rsidRPr="0027772B">
        <w:rPr>
          <w:rFonts w:ascii="Courier New" w:hAnsi="Courier New" w:cs="Courier New"/>
          <w:sz w:val="24"/>
          <w:szCs w:val="24"/>
        </w:rPr>
        <w:t>Trigger created.</w:t>
      </w:r>
    </w:p>
    <w:p w:rsidR="001263A6" w:rsidRDefault="001263A6" w:rsidP="0027772B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6E2050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6E2050">
        <w:rPr>
          <w:rFonts w:ascii="Courier New" w:hAnsi="Courier New" w:cs="Courier New"/>
          <w:sz w:val="24"/>
          <w:szCs w:val="24"/>
        </w:rPr>
        <w:t>SQL</w:t>
      </w:r>
      <w:r>
        <w:rPr>
          <w:rFonts w:ascii="Courier New" w:hAnsi="Courier New" w:cs="Courier New"/>
          <w:sz w:val="24"/>
          <w:szCs w:val="24"/>
        </w:rPr>
        <w:t>&gt; insert into customers values(4</w:t>
      </w:r>
      <w:r w:rsidRPr="006E2050">
        <w:rPr>
          <w:rFonts w:ascii="Courier New" w:hAnsi="Courier New" w:cs="Courier New"/>
          <w:sz w:val="24"/>
          <w:szCs w:val="24"/>
        </w:rPr>
        <w:t>,'</w:t>
      </w:r>
      <w:r>
        <w:rPr>
          <w:rFonts w:ascii="Courier New" w:hAnsi="Courier New" w:cs="Courier New"/>
          <w:sz w:val="24"/>
          <w:szCs w:val="24"/>
        </w:rPr>
        <w:t>DDD</w:t>
      </w:r>
      <w:r w:rsidRPr="006E2050">
        <w:rPr>
          <w:rFonts w:ascii="Courier New" w:hAnsi="Courier New" w:cs="Courier New"/>
          <w:sz w:val="24"/>
          <w:szCs w:val="24"/>
        </w:rPr>
        <w:t>',32,'</w:t>
      </w:r>
      <w:smartTag w:uri="urn:schemas-microsoft-com:office:smarttags" w:element="place">
        <w:smartTag w:uri="urn:schemas-microsoft-com:office:smarttags" w:element="City">
          <w:r w:rsidRPr="006E2050">
            <w:rPr>
              <w:rFonts w:ascii="Courier New" w:hAnsi="Courier New" w:cs="Courier New"/>
              <w:sz w:val="24"/>
              <w:szCs w:val="24"/>
            </w:rPr>
            <w:t>Delhi</w:t>
          </w:r>
        </w:smartTag>
      </w:smartTag>
      <w:r w:rsidRPr="006E2050">
        <w:rPr>
          <w:rFonts w:ascii="Courier New" w:hAnsi="Courier New" w:cs="Courier New"/>
          <w:sz w:val="24"/>
          <w:szCs w:val="24"/>
        </w:rPr>
        <w:t>',4300);</w:t>
      </w:r>
    </w:p>
    <w:p w:rsidR="001263A6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6E2050">
        <w:rPr>
          <w:rFonts w:ascii="Courier New" w:hAnsi="Courier New" w:cs="Courier New"/>
          <w:sz w:val="24"/>
          <w:szCs w:val="24"/>
        </w:rPr>
        <w:t>Record successfully inserted into customers_backup table</w:t>
      </w:r>
    </w:p>
    <w:p w:rsidR="001263A6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SQL&gt; select * from customers</w:t>
      </w:r>
      <w:r>
        <w:rPr>
          <w:rFonts w:ascii="Courier New" w:hAnsi="Courier New" w:cs="Courier New"/>
          <w:sz w:val="24"/>
          <w:szCs w:val="24"/>
        </w:rPr>
        <w:t>_backup</w:t>
      </w:r>
      <w:r w:rsidRPr="00AE55CB">
        <w:rPr>
          <w:rFonts w:ascii="Courier New" w:hAnsi="Courier New" w:cs="Courier New"/>
          <w:sz w:val="24"/>
          <w:szCs w:val="24"/>
        </w:rPr>
        <w:t>;</w:t>
      </w: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ID </w:t>
      </w:r>
      <w:r>
        <w:rPr>
          <w:rFonts w:ascii="Courier New" w:hAnsi="Courier New" w:cs="Courier New"/>
          <w:sz w:val="24"/>
          <w:szCs w:val="24"/>
        </w:rPr>
        <w:tab/>
        <w:t xml:space="preserve">NAME            </w:t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 xml:space="preserve">AGE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55CB">
        <w:rPr>
          <w:rFonts w:ascii="Courier New" w:hAnsi="Courier New" w:cs="Courier New"/>
          <w:sz w:val="24"/>
          <w:szCs w:val="24"/>
        </w:rPr>
        <w:t>ADDRESS         SALARY</w:t>
      </w:r>
    </w:p>
    <w:p w:rsidR="001263A6" w:rsidRPr="00AE55CB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 w:rsidRPr="00AE55CB">
        <w:rPr>
          <w:rFonts w:ascii="Courier New" w:hAnsi="Courier New" w:cs="Courier New"/>
          <w:sz w:val="24"/>
          <w:szCs w:val="24"/>
        </w:rPr>
        <w:t>---------- ---- ---------- -------------------- ----------</w:t>
      </w:r>
    </w:p>
    <w:p w:rsidR="001263A6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ab/>
        <w:t>DDD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0191C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sz w:val="24"/>
              <w:szCs w:val="24"/>
            </w:rPr>
            <w:t>Delhi</w:t>
          </w:r>
        </w:smartTag>
      </w:smartTag>
      <w:r>
        <w:rPr>
          <w:rFonts w:ascii="Courier New" w:hAnsi="Courier New" w:cs="Courier New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sz w:val="24"/>
          <w:szCs w:val="24"/>
        </w:rPr>
        <w:tab/>
        <w:t>43</w:t>
      </w:r>
      <w:r w:rsidRPr="0080191C">
        <w:rPr>
          <w:rFonts w:ascii="Courier New" w:hAnsi="Courier New" w:cs="Courier New"/>
          <w:sz w:val="24"/>
          <w:szCs w:val="24"/>
        </w:rPr>
        <w:t>00</w:t>
      </w:r>
    </w:p>
    <w:p w:rsidR="001263A6" w:rsidRDefault="001263A6" w:rsidP="00861426">
      <w:pPr>
        <w:spacing w:after="0"/>
        <w:rPr>
          <w:rFonts w:ascii="Courier New" w:hAnsi="Courier New" w:cs="Courier New"/>
          <w:sz w:val="24"/>
          <w:szCs w:val="24"/>
        </w:rPr>
      </w:pPr>
    </w:p>
    <w:sectPr w:rsidR="001263A6" w:rsidSect="006C51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5182"/>
    <w:rsid w:val="00005926"/>
    <w:rsid w:val="000341D6"/>
    <w:rsid w:val="0006739A"/>
    <w:rsid w:val="000733D8"/>
    <w:rsid w:val="00087A03"/>
    <w:rsid w:val="000A7BD0"/>
    <w:rsid w:val="000B61F1"/>
    <w:rsid w:val="00103F6A"/>
    <w:rsid w:val="00107437"/>
    <w:rsid w:val="001122C3"/>
    <w:rsid w:val="001263A6"/>
    <w:rsid w:val="00126407"/>
    <w:rsid w:val="001309E3"/>
    <w:rsid w:val="00132EA1"/>
    <w:rsid w:val="001701E3"/>
    <w:rsid w:val="001710B4"/>
    <w:rsid w:val="001A7D92"/>
    <w:rsid w:val="001C0BA9"/>
    <w:rsid w:val="001C0E92"/>
    <w:rsid w:val="001C70A5"/>
    <w:rsid w:val="001D4392"/>
    <w:rsid w:val="001F606A"/>
    <w:rsid w:val="002017C1"/>
    <w:rsid w:val="0020709B"/>
    <w:rsid w:val="002155D8"/>
    <w:rsid w:val="002279F7"/>
    <w:rsid w:val="00241ABA"/>
    <w:rsid w:val="0024478F"/>
    <w:rsid w:val="0027772B"/>
    <w:rsid w:val="002816F6"/>
    <w:rsid w:val="00295A15"/>
    <w:rsid w:val="002D7F73"/>
    <w:rsid w:val="002E030E"/>
    <w:rsid w:val="002F37B7"/>
    <w:rsid w:val="00344C5B"/>
    <w:rsid w:val="003645C4"/>
    <w:rsid w:val="00375B75"/>
    <w:rsid w:val="003B6190"/>
    <w:rsid w:val="003E6DA4"/>
    <w:rsid w:val="00424195"/>
    <w:rsid w:val="00426237"/>
    <w:rsid w:val="00467DED"/>
    <w:rsid w:val="00507EB1"/>
    <w:rsid w:val="00535F11"/>
    <w:rsid w:val="005513BF"/>
    <w:rsid w:val="005A29BF"/>
    <w:rsid w:val="005A522F"/>
    <w:rsid w:val="00602B97"/>
    <w:rsid w:val="00611D33"/>
    <w:rsid w:val="00612591"/>
    <w:rsid w:val="00620D6B"/>
    <w:rsid w:val="00622918"/>
    <w:rsid w:val="006917AF"/>
    <w:rsid w:val="006C5182"/>
    <w:rsid w:val="006C6434"/>
    <w:rsid w:val="006E2050"/>
    <w:rsid w:val="006F3B45"/>
    <w:rsid w:val="006F65FA"/>
    <w:rsid w:val="00703867"/>
    <w:rsid w:val="00715FF5"/>
    <w:rsid w:val="00722524"/>
    <w:rsid w:val="00735C3D"/>
    <w:rsid w:val="0074216E"/>
    <w:rsid w:val="00752F2B"/>
    <w:rsid w:val="00793873"/>
    <w:rsid w:val="007B32FD"/>
    <w:rsid w:val="007C3215"/>
    <w:rsid w:val="007C3574"/>
    <w:rsid w:val="0080191C"/>
    <w:rsid w:val="00801DA5"/>
    <w:rsid w:val="00817B1F"/>
    <w:rsid w:val="00861426"/>
    <w:rsid w:val="00863639"/>
    <w:rsid w:val="00870036"/>
    <w:rsid w:val="00883099"/>
    <w:rsid w:val="008A114A"/>
    <w:rsid w:val="00913433"/>
    <w:rsid w:val="009424F7"/>
    <w:rsid w:val="00972E1A"/>
    <w:rsid w:val="00995C53"/>
    <w:rsid w:val="009B046A"/>
    <w:rsid w:val="009C58A2"/>
    <w:rsid w:val="009D61F3"/>
    <w:rsid w:val="00A03AB4"/>
    <w:rsid w:val="00A04845"/>
    <w:rsid w:val="00A17B3F"/>
    <w:rsid w:val="00A17C95"/>
    <w:rsid w:val="00A241AD"/>
    <w:rsid w:val="00A45B8A"/>
    <w:rsid w:val="00A474ED"/>
    <w:rsid w:val="00A476F7"/>
    <w:rsid w:val="00A73135"/>
    <w:rsid w:val="00A8535B"/>
    <w:rsid w:val="00A9548E"/>
    <w:rsid w:val="00AE55CB"/>
    <w:rsid w:val="00B778F2"/>
    <w:rsid w:val="00B93C7C"/>
    <w:rsid w:val="00BD42D2"/>
    <w:rsid w:val="00BD5ADC"/>
    <w:rsid w:val="00BD68F1"/>
    <w:rsid w:val="00BE696D"/>
    <w:rsid w:val="00C049D6"/>
    <w:rsid w:val="00C07F57"/>
    <w:rsid w:val="00C50CBB"/>
    <w:rsid w:val="00CB5636"/>
    <w:rsid w:val="00CD4F43"/>
    <w:rsid w:val="00CD6228"/>
    <w:rsid w:val="00CF30CE"/>
    <w:rsid w:val="00D070E8"/>
    <w:rsid w:val="00D0757A"/>
    <w:rsid w:val="00D22739"/>
    <w:rsid w:val="00D27FCA"/>
    <w:rsid w:val="00D317ED"/>
    <w:rsid w:val="00D452C6"/>
    <w:rsid w:val="00D54AE8"/>
    <w:rsid w:val="00D61F62"/>
    <w:rsid w:val="00D7570D"/>
    <w:rsid w:val="00D975F8"/>
    <w:rsid w:val="00D97B8D"/>
    <w:rsid w:val="00DC3DFA"/>
    <w:rsid w:val="00DD6E16"/>
    <w:rsid w:val="00DE478D"/>
    <w:rsid w:val="00DF6278"/>
    <w:rsid w:val="00E3176D"/>
    <w:rsid w:val="00E3499A"/>
    <w:rsid w:val="00E6646B"/>
    <w:rsid w:val="00E7129B"/>
    <w:rsid w:val="00ED0E7D"/>
    <w:rsid w:val="00EE201B"/>
    <w:rsid w:val="00EE2E91"/>
    <w:rsid w:val="00EF309D"/>
    <w:rsid w:val="00F01CD2"/>
    <w:rsid w:val="00F9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5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uiPriority w:val="99"/>
    <w:rsid w:val="00CF30CE"/>
    <w:rPr>
      <w:rFonts w:cs="Times New Roman"/>
    </w:rPr>
  </w:style>
  <w:style w:type="character" w:customStyle="1" w:styleId="pun">
    <w:name w:val="pun"/>
    <w:basedOn w:val="DefaultParagraphFont"/>
    <w:uiPriority w:val="99"/>
    <w:rsid w:val="00CF30CE"/>
    <w:rPr>
      <w:rFonts w:cs="Times New Roman"/>
    </w:rPr>
  </w:style>
  <w:style w:type="character" w:customStyle="1" w:styleId="kwd">
    <w:name w:val="kwd"/>
    <w:basedOn w:val="DefaultParagraphFont"/>
    <w:uiPriority w:val="99"/>
    <w:rsid w:val="00CF30CE"/>
    <w:rPr>
      <w:rFonts w:cs="Times New Roman"/>
    </w:rPr>
  </w:style>
  <w:style w:type="character" w:customStyle="1" w:styleId="lit">
    <w:name w:val="lit"/>
    <w:basedOn w:val="DefaultParagraphFont"/>
    <w:uiPriority w:val="99"/>
    <w:rsid w:val="00CF30CE"/>
    <w:rPr>
      <w:rFonts w:cs="Times New Roman"/>
    </w:rPr>
  </w:style>
  <w:style w:type="character" w:customStyle="1" w:styleId="str">
    <w:name w:val="str"/>
    <w:basedOn w:val="DefaultParagraphFont"/>
    <w:uiPriority w:val="99"/>
    <w:rsid w:val="00CF30CE"/>
    <w:rPr>
      <w:rFonts w:cs="Times New Roman"/>
    </w:rPr>
  </w:style>
  <w:style w:type="character" w:customStyle="1" w:styleId="typ">
    <w:name w:val="typ"/>
    <w:basedOn w:val="DefaultParagraphFont"/>
    <w:uiPriority w:val="99"/>
    <w:rsid w:val="000A7BD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0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2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80</TotalTime>
  <Pages>3</Pages>
  <Words>452</Words>
  <Characters>2581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2016-09-29T09:21:00Z</dcterms:created>
  <dcterms:modified xsi:type="dcterms:W3CDTF">2016-09-30T10:08:00Z</dcterms:modified>
</cp:coreProperties>
</file>